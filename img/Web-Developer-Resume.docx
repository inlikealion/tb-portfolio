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43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00"/>
        <w:gridCol w:w="5493"/>
      </w:tblGrid>
      <w:tr w:rsidR="007F2CA5" w14:paraId="1576DABB" w14:textId="77777777" w:rsidTr="007F2CA5">
        <w:trPr>
          <w:trHeight w:val="82"/>
        </w:trPr>
        <w:tc>
          <w:tcPr>
            <w:tcW w:w="4680" w:type="dxa"/>
            <w:vAlign w:val="bottom"/>
          </w:tcPr>
          <w:p w14:paraId="17FDCF60" w14:textId="77777777" w:rsidR="00C84833" w:rsidRDefault="00E75F3F" w:rsidP="009F2057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483E9C4BDA6FA949AC08FC0AA53172E5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8F5773">
                  <w:t>Timothy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81029C33302A8F4E99ED89CBF5F1380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8F5773">
                  <w:t>Bell</w:t>
                </w:r>
              </w:sdtContent>
            </w:sdt>
          </w:p>
        </w:tc>
        <w:tc>
          <w:tcPr>
            <w:tcW w:w="4760" w:type="dxa"/>
            <w:vAlign w:val="bottom"/>
          </w:tcPr>
          <w:tbl>
            <w:tblPr>
              <w:tblStyle w:val="TableGrid"/>
              <w:tblW w:w="4898" w:type="dxa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426"/>
              <w:gridCol w:w="472"/>
            </w:tblGrid>
            <w:tr w:rsidR="002D7EB9" w:rsidRPr="009D0878" w14:paraId="6AD10513" w14:textId="77777777" w:rsidTr="007F2CA5">
              <w:trPr>
                <w:trHeight w:val="23"/>
              </w:trPr>
              <w:tc>
                <w:tcPr>
                  <w:tcW w:w="4426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F0961B3" w14:textId="07DEA05B" w:rsidR="004E2970" w:rsidRPr="009D0878" w:rsidRDefault="00E75F3F" w:rsidP="009F2057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DBFDBEE1ECAC624088AA8A6C138C61D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F5773">
                        <w:t>Anderson, SC</w:t>
                      </w:r>
                    </w:sdtContent>
                  </w:sdt>
                </w:p>
              </w:tc>
              <w:tc>
                <w:tcPr>
                  <w:tcW w:w="47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5F60957" w14:textId="77777777" w:rsidR="00932D92" w:rsidRPr="002835E2" w:rsidRDefault="00932D92" w:rsidP="00932D92">
                  <w:pPr>
                    <w:pStyle w:val="Icons"/>
                    <w:rPr>
                      <w:color w:val="0070C0"/>
                    </w:rPr>
                  </w:pPr>
                  <w:r w:rsidRPr="002835E2">
                    <w:rPr>
                      <w:noProof/>
                      <w:color w:val="0070C0"/>
                    </w:rPr>
                    <mc:AlternateContent>
                      <mc:Choice Requires="wps">
                        <w:drawing>
                          <wp:inline distT="0" distB="0" distL="0" distR="0" wp14:anchorId="6553651F" wp14:editId="6EF503E6">
                            <wp:extent cx="118872" cy="118872"/>
                            <wp:effectExtent l="0" t="0" r="8255" b="8255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0C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66F37D1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0c0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D7EB9" w:rsidRPr="009D0878" w14:paraId="6D23F5EF" w14:textId="77777777" w:rsidTr="007F2CA5">
              <w:trPr>
                <w:trHeight w:val="22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2E335BEC290F91418285D5D841D4AC8C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426" w:type="dxa"/>
                      <w:tcMar>
                        <w:left w:w="720" w:type="dxa"/>
                        <w:right w:w="29" w:type="dxa"/>
                      </w:tcMar>
                    </w:tcPr>
                    <w:p w14:paraId="6FBCAC20" w14:textId="77777777" w:rsidR="00932D92" w:rsidRPr="009D0878" w:rsidRDefault="008F5773" w:rsidP="009F2057">
                      <w:pPr>
                        <w:pStyle w:val="ContactInfo"/>
                      </w:pPr>
                      <w:r>
                        <w:t>(864) 367-9008</w:t>
                      </w:r>
                    </w:p>
                  </w:tc>
                </w:sdtContent>
              </w:sdt>
              <w:tc>
                <w:tcPr>
                  <w:tcW w:w="472" w:type="dxa"/>
                  <w:tcMar>
                    <w:left w:w="0" w:type="dxa"/>
                    <w:right w:w="0" w:type="dxa"/>
                  </w:tcMar>
                </w:tcPr>
                <w:p w14:paraId="34243C24" w14:textId="77777777" w:rsidR="00932D92" w:rsidRPr="002835E2" w:rsidRDefault="00932D92" w:rsidP="00932D92">
                  <w:pPr>
                    <w:pStyle w:val="Icons"/>
                    <w:rPr>
                      <w:color w:val="0070C0"/>
                    </w:rPr>
                  </w:pPr>
                  <w:r w:rsidRPr="002835E2">
                    <w:rPr>
                      <w:noProof/>
                      <w:color w:val="0070C0"/>
                    </w:rPr>
                    <mc:AlternateContent>
                      <mc:Choice Requires="wps">
                        <w:drawing>
                          <wp:inline distT="0" distB="0" distL="0" distR="0" wp14:anchorId="061192F2" wp14:editId="4643B33D">
                            <wp:extent cx="109728" cy="109728"/>
                            <wp:effectExtent l="0" t="0" r="0" b="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0C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42C469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0c0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D7EB9" w:rsidRPr="009D0878" w14:paraId="08A81129" w14:textId="77777777" w:rsidTr="007F2CA5">
              <w:trPr>
                <w:trHeight w:val="23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FE90E4368039A145A93227266F17C74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426" w:type="dxa"/>
                      <w:tcMar>
                        <w:left w:w="720" w:type="dxa"/>
                        <w:right w:w="29" w:type="dxa"/>
                      </w:tcMar>
                    </w:tcPr>
                    <w:p w14:paraId="179ECF42" w14:textId="77777777" w:rsidR="00932D92" w:rsidRPr="009D0878" w:rsidRDefault="008F5773" w:rsidP="009F2057">
                      <w:pPr>
                        <w:pStyle w:val="ContactInfo"/>
                      </w:pPr>
                      <w:r>
                        <w:t>Tkbell51@gmail.com</w:t>
                      </w:r>
                    </w:p>
                  </w:tc>
                </w:sdtContent>
              </w:sdt>
              <w:tc>
                <w:tcPr>
                  <w:tcW w:w="472" w:type="dxa"/>
                  <w:tcMar>
                    <w:left w:w="0" w:type="dxa"/>
                    <w:right w:w="0" w:type="dxa"/>
                  </w:tcMar>
                </w:tcPr>
                <w:p w14:paraId="4281CD26" w14:textId="77777777" w:rsidR="00932D92" w:rsidRPr="002835E2" w:rsidRDefault="007307A3" w:rsidP="00932D92">
                  <w:pPr>
                    <w:pStyle w:val="Icons"/>
                    <w:rPr>
                      <w:color w:val="0070C0"/>
                    </w:rPr>
                  </w:pPr>
                  <w:r w:rsidRPr="002835E2">
                    <w:rPr>
                      <w:noProof/>
                      <w:color w:val="0070C0"/>
                    </w:rPr>
                    <mc:AlternateContent>
                      <mc:Choice Requires="wps">
                        <w:drawing>
                          <wp:inline distT="0" distB="0" distL="0" distR="0" wp14:anchorId="6C785BBD" wp14:editId="6B2BEA3A">
                            <wp:extent cx="137160" cy="91440"/>
                            <wp:effectExtent l="0" t="0" r="0" b="1016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0C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03BEEC2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" path="m108,21l108,21,60,58,12,21c11,20,11,19,12,18,13,16,14,16,16,17l60,51,104,17c105,16,107,16,108,18,109,19,109,20,108,21l108,21xm114,0l114,,6,0c3,,,3,,6l0,74c0,77,3,80,6,80l114,80c117,80,120,77,120,74l120,6c120,3,117,,114,0xe" fillcolor="#0070c0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D7EB9" w:rsidRPr="009D0878" w14:paraId="7BDD8CAE" w14:textId="77777777" w:rsidTr="007F2CA5">
              <w:trPr>
                <w:trHeight w:val="22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9E9BDD156B3D3E4D8E9516334EC5DB08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426" w:type="dxa"/>
                      <w:tcMar>
                        <w:left w:w="720" w:type="dxa"/>
                        <w:right w:w="29" w:type="dxa"/>
                      </w:tcMar>
                    </w:tcPr>
                    <w:p w14:paraId="32A70A04" w14:textId="77777777" w:rsidR="00932D92" w:rsidRPr="009D0878" w:rsidRDefault="008F5773" w:rsidP="00932D92">
                      <w:pPr>
                        <w:pStyle w:val="ContactInfo"/>
                      </w:pPr>
                      <w:r>
                        <w:t>linkedin.com/in/</w:t>
                      </w:r>
                      <w:proofErr w:type="spellStart"/>
                      <w:r>
                        <w:t>tkbell</w:t>
                      </w:r>
                      <w:proofErr w:type="spellEnd"/>
                      <w:r>
                        <w:t>/</w:t>
                      </w:r>
                    </w:p>
                  </w:tc>
                </w:sdtContent>
              </w:sdt>
              <w:tc>
                <w:tcPr>
                  <w:tcW w:w="472" w:type="dxa"/>
                  <w:tcMar>
                    <w:left w:w="0" w:type="dxa"/>
                    <w:right w:w="0" w:type="dxa"/>
                  </w:tcMar>
                </w:tcPr>
                <w:p w14:paraId="4D38172A" w14:textId="77777777" w:rsidR="00932D92" w:rsidRPr="002835E2" w:rsidRDefault="00932D92" w:rsidP="00932D92">
                  <w:pPr>
                    <w:pStyle w:val="Icons"/>
                    <w:rPr>
                      <w:color w:val="0070C0"/>
                    </w:rPr>
                  </w:pPr>
                  <w:r w:rsidRPr="002835E2">
                    <w:rPr>
                      <w:noProof/>
                      <w:color w:val="0070C0"/>
                    </w:rPr>
                    <mc:AlternateContent>
                      <mc:Choice Requires="wps">
                        <w:drawing>
                          <wp:inline distT="0" distB="0" distL="0" distR="0" wp14:anchorId="02175A8F" wp14:editId="4FAC8B12">
                            <wp:extent cx="109728" cy="109728"/>
                            <wp:effectExtent l="0" t="0" r="0" b="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0C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019329E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0070c0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D7EB9" w:rsidRPr="009D0878" w14:paraId="3849A5F8" w14:textId="77777777" w:rsidTr="007F2CA5">
              <w:trPr>
                <w:trHeight w:val="23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D3E2C75D2C9CDE4BB834A49B911CFF9F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426" w:type="dxa"/>
                      <w:tcMar>
                        <w:left w:w="720" w:type="dxa"/>
                        <w:right w:w="29" w:type="dxa"/>
                      </w:tcMar>
                    </w:tcPr>
                    <w:p w14:paraId="7D6AFB06" w14:textId="4F67FC8F" w:rsidR="00932D92" w:rsidRPr="009D0878" w:rsidRDefault="008F5773" w:rsidP="00932D92">
                      <w:pPr>
                        <w:pStyle w:val="ContactInfo"/>
                      </w:pPr>
                      <w:r>
                        <w:t>https://tkbell51.github.io/tb-portfolio/</w:t>
                      </w:r>
                    </w:p>
                  </w:tc>
                </w:sdtContent>
              </w:sdt>
              <w:tc>
                <w:tcPr>
                  <w:tcW w:w="472" w:type="dxa"/>
                  <w:tcMar>
                    <w:left w:w="0" w:type="dxa"/>
                    <w:right w:w="0" w:type="dxa"/>
                  </w:tcMar>
                </w:tcPr>
                <w:p w14:paraId="0C2D134A" w14:textId="77777777" w:rsidR="00932D92" w:rsidRPr="002835E2" w:rsidRDefault="00932D92" w:rsidP="00932D92">
                  <w:pPr>
                    <w:pStyle w:val="Icons"/>
                    <w:rPr>
                      <w:color w:val="0070C0"/>
                    </w:rPr>
                  </w:pPr>
                  <w:r w:rsidRPr="002835E2">
                    <w:rPr>
                      <w:noProof/>
                      <w:color w:val="0070C0"/>
                    </w:rPr>
                    <mc:AlternateContent>
                      <mc:Choice Requires="wps">
                        <w:drawing>
                          <wp:inline distT="0" distB="0" distL="0" distR="0" wp14:anchorId="0F16EF70" wp14:editId="6909B77D">
                            <wp:extent cx="118872" cy="118872"/>
                            <wp:effectExtent l="0" t="0" r="8255" b="8255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0C0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43D5B66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KhdRg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,1346,3,1253,12,1164,27,1075,47,988,74,904,106,823,142,744,184,667,230,593,280,524,335,457,394,395,457,335,524,281,593,230,667,184,743,142,822,106,904,75,988,48,1075,27,1162,12,1253,3,1345,0xe" fillcolor="#0070c0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C70FBBF" w14:textId="77777777" w:rsidR="00D92B95" w:rsidRDefault="00D92B95" w:rsidP="00A900E1">
            <w:pPr>
              <w:pStyle w:val="Header"/>
            </w:pPr>
          </w:p>
        </w:tc>
      </w:tr>
    </w:tbl>
    <w:p w14:paraId="1CF7240D" w14:textId="47EEEB52" w:rsidR="000E1F91" w:rsidRPr="000E1F91" w:rsidRDefault="00E75F3F" w:rsidP="008F5773">
      <w:pPr>
        <w:pStyle w:val="Heading1"/>
        <w:pBdr>
          <w:top w:val="single" w:sz="4" w:space="1" w:color="A6A6A6" w:themeColor="background1" w:themeShade="A6"/>
        </w:pBdr>
        <w:spacing w:before="0" w:after="0"/>
        <w:rPr>
          <w:sz w:val="24"/>
          <w:szCs w:val="24"/>
        </w:rPr>
        <w:sectPr w:rsidR="000E1F91" w:rsidRPr="000E1F91" w:rsidSect="00F41A37">
          <w:footerReference w:type="default" r:id="rId9"/>
          <w:pgSz w:w="12240" w:h="15840" w:code="1"/>
          <w:pgMar w:top="720" w:right="720" w:bottom="720" w:left="720" w:header="576" w:footer="720" w:gutter="0"/>
          <w:cols w:space="720"/>
          <w:titlePg/>
          <w:docGrid w:linePitch="360"/>
        </w:sectPr>
      </w:pPr>
      <w:sdt>
        <w:sdtPr>
          <w:rPr>
            <w:sz w:val="24"/>
            <w:szCs w:val="24"/>
          </w:rPr>
          <w:alias w:val="Skills:"/>
          <w:tag w:val="Skills:"/>
          <w:id w:val="-891506033"/>
          <w:placeholder>
            <w:docPart w:val="AA0B923AC2C22848939E5CA6B10B5A10"/>
          </w:placeholder>
          <w:temporary/>
          <w:showingPlcHdr/>
          <w15:appearance w15:val="hidden"/>
        </w:sdtPr>
        <w:sdtEndPr/>
        <w:sdtContent>
          <w:r w:rsidR="004937AE" w:rsidRPr="00BE02E3">
            <w:rPr>
              <w:sz w:val="24"/>
              <w:szCs w:val="24"/>
            </w:rPr>
            <w:t>Skills</w:t>
          </w:r>
        </w:sdtContent>
      </w:sdt>
    </w:p>
    <w:p w14:paraId="29F756BA" w14:textId="77777777" w:rsidR="00C56A0B" w:rsidRDefault="00C56A0B" w:rsidP="00C56A0B">
      <w:pPr>
        <w:pStyle w:val="ListBullet"/>
        <w:numPr>
          <w:ilvl w:val="0"/>
          <w:numId w:val="0"/>
        </w:numPr>
        <w:contextualSpacing w:val="0"/>
        <w:rPr>
          <w:rFonts w:ascii="Helvetica" w:hAnsi="Helvetica"/>
        </w:rPr>
        <w:sectPr w:rsidR="00C56A0B" w:rsidSect="00F41A37">
          <w:type w:val="continuous"/>
          <w:pgSz w:w="12240" w:h="15840" w:code="1"/>
          <w:pgMar w:top="720" w:right="720" w:bottom="720" w:left="720" w:header="576" w:footer="720" w:gutter="0"/>
          <w:cols w:num="3" w:space="720"/>
          <w:titlePg/>
          <w:docGrid w:linePitch="360"/>
        </w:sectPr>
      </w:pPr>
    </w:p>
    <w:p w14:paraId="09A86ABC" w14:textId="77777777" w:rsidR="00C56A0B" w:rsidRDefault="00C56A0B" w:rsidP="000E1F91">
      <w:pPr>
        <w:pStyle w:val="ListBullet"/>
        <w:numPr>
          <w:ilvl w:val="0"/>
          <w:numId w:val="0"/>
        </w:numPr>
        <w:ind w:left="360"/>
        <w:contextualSpacing w:val="0"/>
        <w:rPr>
          <w:rFonts w:ascii="Helvetica" w:hAnsi="Helvetica"/>
        </w:rPr>
        <w:sectPr w:rsidR="00C56A0B" w:rsidSect="00F41A37">
          <w:type w:val="continuous"/>
          <w:pgSz w:w="12240" w:h="15840" w:code="1"/>
          <w:pgMar w:top="720" w:right="720" w:bottom="720" w:left="72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17782" w:type="pct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9466"/>
        <w:gridCol w:w="1630"/>
      </w:tblGrid>
      <w:tr w:rsidR="000E1F91" w14:paraId="43617F4C" w14:textId="77777777" w:rsidTr="00F41A37">
        <w:trPr>
          <w:trHeight w:val="2848"/>
        </w:trPr>
        <w:tc>
          <w:tcPr>
            <w:tcW w:w="8010" w:type="dxa"/>
          </w:tcPr>
          <w:p w14:paraId="08C0B479" w14:textId="2B551EE1" w:rsidR="000E1F91" w:rsidRPr="00C56A0B" w:rsidRDefault="00D309DB" w:rsidP="00D309DB">
            <w:pPr>
              <w:pStyle w:val="ListBullet"/>
              <w:numPr>
                <w:ilvl w:val="0"/>
                <w:numId w:val="0"/>
              </w:numPr>
              <w:ind w:left="90"/>
              <w:contextualSpacing w:val="0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     Soft Skills</w:t>
            </w:r>
          </w:p>
          <w:p w14:paraId="21D0AE7C" w14:textId="346D0E85" w:rsidR="00D309DB" w:rsidRDefault="00D309DB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Leadership</w:t>
            </w:r>
          </w:p>
          <w:p w14:paraId="56D2C4AE" w14:textId="701BE252" w:rsidR="00D309DB" w:rsidRDefault="00C3219B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Collaboration</w:t>
            </w:r>
          </w:p>
          <w:p w14:paraId="323E8235" w14:textId="0AED15F0" w:rsidR="00D309DB" w:rsidRDefault="00D309DB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Communication</w:t>
            </w:r>
          </w:p>
          <w:p w14:paraId="446F53AE" w14:textId="425E86E2" w:rsidR="00D309DB" w:rsidRDefault="00D309DB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Creativity</w:t>
            </w:r>
          </w:p>
          <w:p w14:paraId="3F695934" w14:textId="0BE49846" w:rsidR="00D309DB" w:rsidRDefault="00D309DB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Critical Thinking</w:t>
            </w:r>
          </w:p>
          <w:p w14:paraId="5BB27D49" w14:textId="1BAB39E4" w:rsidR="00D309DB" w:rsidRDefault="00A73492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Problem Solving</w:t>
            </w:r>
          </w:p>
          <w:p w14:paraId="12D89CF9" w14:textId="232124D2" w:rsidR="00A73492" w:rsidRDefault="00A73492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Visual Thinking</w:t>
            </w:r>
          </w:p>
          <w:p w14:paraId="498E5951" w14:textId="57523748" w:rsidR="00A73492" w:rsidRDefault="00A73492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Adaptability</w:t>
            </w:r>
          </w:p>
          <w:p w14:paraId="081FA1B2" w14:textId="41603AA1" w:rsidR="00A73492" w:rsidRDefault="00A73492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Enthusiasm</w:t>
            </w:r>
          </w:p>
          <w:p w14:paraId="23B6018A" w14:textId="3F34A50E" w:rsidR="00A73492" w:rsidRDefault="00A73492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 Ethic</w:t>
            </w:r>
          </w:p>
          <w:p w14:paraId="0FABE1C5" w14:textId="62A28E83" w:rsidR="00C3219B" w:rsidRDefault="00C3219B" w:rsidP="002434CC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</w:p>
          <w:p w14:paraId="014BAD26" w14:textId="77777777" w:rsidR="000C5192" w:rsidRDefault="000C5192" w:rsidP="002434CC">
            <w:pPr>
              <w:pStyle w:val="ListBullet"/>
              <w:numPr>
                <w:ilvl w:val="0"/>
                <w:numId w:val="0"/>
              </w:numPr>
              <w:ind w:left="432"/>
              <w:contextualSpacing w:val="0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</w:p>
          <w:p w14:paraId="706F4A84" w14:textId="110B8074" w:rsidR="00714D55" w:rsidRPr="002434CC" w:rsidRDefault="00A73492" w:rsidP="002434CC">
            <w:pPr>
              <w:pStyle w:val="ListBullet"/>
              <w:numPr>
                <w:ilvl w:val="0"/>
                <w:numId w:val="0"/>
              </w:numPr>
              <w:ind w:left="432"/>
              <w:contextualSpacing w:val="0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Hard Skill</w:t>
            </w:r>
            <w:r w:rsidR="00631C2F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</w:t>
            </w:r>
          </w:p>
          <w:p w14:paraId="03C9D14E" w14:textId="367A5BD0" w:rsidR="00714D55" w:rsidRDefault="002434CC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Front End Frameworks</w:t>
            </w:r>
          </w:p>
          <w:p w14:paraId="1C260EF4" w14:textId="6B1E4855" w:rsidR="00A85A58" w:rsidRDefault="00A85A58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Photoshop</w:t>
            </w:r>
          </w:p>
          <w:p w14:paraId="2F461C6E" w14:textId="1DA5F586" w:rsidR="00A85A58" w:rsidRDefault="00A85A58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Illustrator</w:t>
            </w:r>
          </w:p>
          <w:p w14:paraId="02C8CFE7" w14:textId="626CA9BC" w:rsidR="00A85A58" w:rsidRDefault="00A85A58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Vector Graphics</w:t>
            </w:r>
          </w:p>
          <w:p w14:paraId="7DB878B2" w14:textId="049640A3" w:rsidR="00A85A58" w:rsidRDefault="00A85A58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Wireframes</w:t>
            </w:r>
          </w:p>
          <w:p w14:paraId="133A64D1" w14:textId="1722BFAA" w:rsidR="00A85A58" w:rsidRDefault="00A85A58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Git</w:t>
            </w:r>
          </w:p>
          <w:p w14:paraId="2B1F9747" w14:textId="1F0DE87E" w:rsidR="00051E2F" w:rsidRDefault="00051E2F" w:rsidP="009823BD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 Driven Development</w:t>
            </w:r>
          </w:p>
          <w:p w14:paraId="64A14941" w14:textId="77777777" w:rsidR="00ED6D68" w:rsidRDefault="00ED6D68" w:rsidP="00ED6D68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IntelliJ</w:t>
            </w:r>
          </w:p>
          <w:p w14:paraId="1A843AE0" w14:textId="28D1378C" w:rsidR="00ED6D68" w:rsidRDefault="00ED6D68" w:rsidP="00ED6D68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Atom</w:t>
            </w:r>
          </w:p>
          <w:p w14:paraId="7D4CC189" w14:textId="0C8F39F8" w:rsidR="00C94F2A" w:rsidRDefault="00C94F2A" w:rsidP="00ED6D68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VS Code</w:t>
            </w:r>
          </w:p>
          <w:p w14:paraId="5DD36B4E" w14:textId="77777777" w:rsidR="00ED6D68" w:rsidRDefault="00ED6D68" w:rsidP="00ED6D68">
            <w:pPr>
              <w:pStyle w:val="ListBullet"/>
              <w:numPr>
                <w:ilvl w:val="0"/>
                <w:numId w:val="13"/>
              </w:numPr>
              <w:ind w:left="432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Agile Development</w:t>
            </w:r>
          </w:p>
          <w:p w14:paraId="5FF33A2B" w14:textId="6DAFA334" w:rsidR="000C5192" w:rsidRDefault="000C5192" w:rsidP="000C5192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</w:p>
          <w:p w14:paraId="09B4C97A" w14:textId="01D5D037" w:rsidR="008E5B25" w:rsidRPr="002434CC" w:rsidRDefault="003B6FB6" w:rsidP="003B6FB6">
            <w:pPr>
              <w:pStyle w:val="ListBullet"/>
              <w:numPr>
                <w:ilvl w:val="0"/>
                <w:numId w:val="0"/>
              </w:numPr>
              <w:ind w:left="90"/>
              <w:contextualSpacing w:val="0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 xml:space="preserve">      </w:t>
            </w:r>
            <w:r w:rsidR="002434CC" w:rsidRPr="002434CC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Programming</w:t>
            </w:r>
            <w:r w:rsidR="002434CC" w:rsidRPr="002434CC">
              <w:rPr>
                <w:rFonts w:asciiTheme="majorHAnsi" w:hAnsiTheme="majorHAnsi"/>
                <w:color w:val="0070C0"/>
                <w:sz w:val="24"/>
                <w:szCs w:val="24"/>
              </w:rPr>
              <w:t xml:space="preserve"> </w:t>
            </w:r>
            <w:r w:rsidR="002434CC" w:rsidRPr="002434CC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Languages</w:t>
            </w:r>
          </w:p>
          <w:p w14:paraId="37550458" w14:textId="72715786" w:rsidR="000E1F91" w:rsidRDefault="000E1F91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Java</w:t>
            </w:r>
            <w:r w:rsidR="00ED6D68">
              <w:rPr>
                <w:rFonts w:ascii="Helvetica" w:hAnsi="Helvetica"/>
              </w:rPr>
              <w:t>script</w:t>
            </w:r>
            <w:proofErr w:type="spellEnd"/>
          </w:p>
          <w:p w14:paraId="047ADE1D" w14:textId="77777777" w:rsidR="008F5773" w:rsidRDefault="00ED6D68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JQuery</w:t>
            </w:r>
            <w:proofErr w:type="spellEnd"/>
          </w:p>
          <w:p w14:paraId="064B2A5C" w14:textId="77777777" w:rsidR="00ED6D68" w:rsidRDefault="00ED6D68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NodeJS</w:t>
            </w:r>
          </w:p>
          <w:p w14:paraId="3094EE2C" w14:textId="77777777" w:rsidR="00ED6D68" w:rsidRDefault="009E3EA0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PostgreSQL</w:t>
            </w:r>
          </w:p>
          <w:p w14:paraId="7AA9CD51" w14:textId="77777777" w:rsidR="009E3EA0" w:rsidRDefault="009E3EA0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MongoDB</w:t>
            </w:r>
          </w:p>
          <w:p w14:paraId="56828CE9" w14:textId="77777777" w:rsidR="009E3EA0" w:rsidRDefault="009E3EA0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Java</w:t>
            </w:r>
          </w:p>
          <w:p w14:paraId="737399DD" w14:textId="079E435D" w:rsidR="009E3EA0" w:rsidRDefault="009E3EA0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HTML</w:t>
            </w:r>
            <w:r w:rsidR="000C5192">
              <w:rPr>
                <w:rFonts w:ascii="Helvetica" w:hAnsi="Helvetica"/>
              </w:rPr>
              <w:t>5</w:t>
            </w:r>
          </w:p>
          <w:p w14:paraId="0C8118F6" w14:textId="77777777" w:rsidR="009E3EA0" w:rsidRDefault="009E3EA0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CSS</w:t>
            </w:r>
          </w:p>
          <w:p w14:paraId="5B692174" w14:textId="534E8A58" w:rsidR="009E3EA0" w:rsidRDefault="009E3EA0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Sass</w:t>
            </w:r>
          </w:p>
          <w:p w14:paraId="071E33E7" w14:textId="3FCCA48B" w:rsidR="00C94F2A" w:rsidRDefault="00C94F2A" w:rsidP="003B6FB6">
            <w:pPr>
              <w:pStyle w:val="ListBullet"/>
              <w:numPr>
                <w:ilvl w:val="0"/>
                <w:numId w:val="13"/>
              </w:numPr>
              <w:ind w:left="450"/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PHP</w:t>
            </w:r>
          </w:p>
          <w:p w14:paraId="187F9A25" w14:textId="31B72DE9" w:rsidR="009E3EA0" w:rsidRPr="00E42431" w:rsidRDefault="009E3EA0" w:rsidP="003B6FB6">
            <w:pPr>
              <w:pStyle w:val="ListBullet"/>
              <w:numPr>
                <w:ilvl w:val="0"/>
                <w:numId w:val="0"/>
              </w:numPr>
              <w:ind w:left="432"/>
              <w:contextualSpacing w:val="0"/>
              <w:rPr>
                <w:rFonts w:ascii="Helvetica" w:hAnsi="Helvetica"/>
              </w:rPr>
            </w:pPr>
          </w:p>
        </w:tc>
        <w:tc>
          <w:tcPr>
            <w:tcW w:w="1379" w:type="dxa"/>
            <w:tcMar>
              <w:left w:w="360" w:type="dxa"/>
              <w:right w:w="0" w:type="dxa"/>
            </w:tcMar>
          </w:tcPr>
          <w:p w14:paraId="770985DE" w14:textId="26FB772F" w:rsidR="00E42431" w:rsidRPr="00BE02E3" w:rsidRDefault="00D309DB" w:rsidP="000E1F91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  </w:t>
            </w:r>
          </w:p>
        </w:tc>
      </w:tr>
    </w:tbl>
    <w:p w14:paraId="2E19CC23" w14:textId="77777777" w:rsidR="000E1F91" w:rsidRDefault="000E1F91" w:rsidP="00B8163E">
      <w:pPr>
        <w:pStyle w:val="Heading1"/>
        <w:spacing w:before="0"/>
        <w:sectPr w:rsidR="000E1F91" w:rsidSect="00F41A37">
          <w:type w:val="continuous"/>
          <w:pgSz w:w="12240" w:h="15840" w:code="1"/>
          <w:pgMar w:top="720" w:right="720" w:bottom="720" w:left="720" w:header="576" w:footer="720" w:gutter="0"/>
          <w:cols w:num="3" w:space="720"/>
          <w:titlePg/>
          <w:docGrid w:linePitch="360"/>
        </w:sectPr>
      </w:pPr>
    </w:p>
    <w:p w14:paraId="0E5D64F3" w14:textId="502ECA75" w:rsidR="009F2057" w:rsidRDefault="00E75F3F" w:rsidP="00B8163E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906E71D9FF4A484AAE8E58D05598D5D6"/>
          </w:placeholder>
          <w:temporary/>
          <w:showingPlcHdr/>
          <w15:appearance w15:val="hidden"/>
        </w:sdtPr>
        <w:sdtEndPr/>
        <w:sdtContent>
          <w:r w:rsidR="009F2057" w:rsidRPr="00BE02E3">
            <w:rPr>
              <w:sz w:val="24"/>
              <w:szCs w:val="24"/>
            </w:rPr>
            <w:t>Education</w:t>
          </w:r>
        </w:sdtContent>
      </w:sdt>
    </w:p>
    <w:p w14:paraId="2FF665B1" w14:textId="1FDC511F" w:rsidR="009F2057" w:rsidRDefault="00B8163E" w:rsidP="009F2057">
      <w:pPr>
        <w:pStyle w:val="Heading3"/>
      </w:pPr>
      <w:r>
        <w:t>MAY</w:t>
      </w:r>
      <w:r w:rsidR="009F2057">
        <w:t xml:space="preserve"> 2017</w:t>
      </w:r>
      <w:r>
        <w:t xml:space="preserve"> – August 2017</w:t>
      </w:r>
    </w:p>
    <w:p w14:paraId="1AA7FF9C" w14:textId="77777777" w:rsidR="009F2057" w:rsidRPr="00ED7BD7" w:rsidRDefault="009F2057" w:rsidP="009F2057">
      <w:pPr>
        <w:pStyle w:val="Heading2"/>
        <w:rPr>
          <w:sz w:val="24"/>
          <w:szCs w:val="24"/>
        </w:rPr>
      </w:pPr>
      <w:r w:rsidRPr="002835E2">
        <w:rPr>
          <w:color w:val="0070C0"/>
          <w:sz w:val="24"/>
          <w:szCs w:val="24"/>
        </w:rPr>
        <w:t>Web Development /</w:t>
      </w:r>
      <w:r w:rsidRPr="00ED7BD7">
        <w:rPr>
          <w:sz w:val="24"/>
          <w:szCs w:val="24"/>
        </w:rPr>
        <w:t xml:space="preserve"> </w:t>
      </w:r>
      <w:r w:rsidRPr="00ED7BD7">
        <w:rPr>
          <w:rStyle w:val="Emphasis"/>
          <w:sz w:val="24"/>
          <w:szCs w:val="24"/>
        </w:rPr>
        <w:t>The Iron Yard, Greenville, SC</w:t>
      </w:r>
    </w:p>
    <w:p w14:paraId="03811BCE" w14:textId="77777777" w:rsidR="009B3B71" w:rsidRDefault="00ED7BD7" w:rsidP="00574590">
      <w:pPr>
        <w:pStyle w:val="ListParagraph"/>
        <w:numPr>
          <w:ilvl w:val="0"/>
          <w:numId w:val="15"/>
        </w:numPr>
      </w:pPr>
      <w:r w:rsidRPr="00ED7BD7">
        <w:t xml:space="preserve">The Iron Yard is a 12-week coding </w:t>
      </w:r>
      <w:proofErr w:type="spellStart"/>
      <w:r w:rsidRPr="00ED7BD7">
        <w:t>bootcamp</w:t>
      </w:r>
      <w:proofErr w:type="spellEnd"/>
      <w:r w:rsidRPr="00ED7BD7">
        <w:t xml:space="preserve"> specializing in highly focused, immersive training centered on language fluency, object-oriented programming, and project-based learning.</w:t>
      </w:r>
    </w:p>
    <w:p w14:paraId="79867579" w14:textId="79AF0295" w:rsidR="00574590" w:rsidRDefault="009B3B71" w:rsidP="00C95747">
      <w:pPr>
        <w:pStyle w:val="ListParagraph"/>
        <w:numPr>
          <w:ilvl w:val="1"/>
          <w:numId w:val="15"/>
        </w:numPr>
        <w:spacing w:line="360" w:lineRule="auto"/>
      </w:pPr>
      <w:r>
        <w:t>Every day started at 9 AM and ended with a daily assignment due at 5 PM.</w:t>
      </w:r>
    </w:p>
    <w:p w14:paraId="28CEE143" w14:textId="44998FE4" w:rsidR="009B3B71" w:rsidRDefault="009B3B71" w:rsidP="00C95747">
      <w:pPr>
        <w:pStyle w:val="ListParagraph"/>
        <w:numPr>
          <w:ilvl w:val="1"/>
          <w:numId w:val="15"/>
        </w:numPr>
        <w:spacing w:line="360" w:lineRule="auto"/>
      </w:pPr>
      <w:r>
        <w:t xml:space="preserve">Each week ended with a weekly assignment due that dealt with what was learned during that week. </w:t>
      </w:r>
    </w:p>
    <w:p w14:paraId="5D6D1DB8" w14:textId="77777777" w:rsidR="00F41A37" w:rsidRDefault="00574590" w:rsidP="00C95747">
      <w:pPr>
        <w:pStyle w:val="ListParagraph"/>
        <w:numPr>
          <w:ilvl w:val="1"/>
          <w:numId w:val="15"/>
        </w:numPr>
        <w:spacing w:line="360" w:lineRule="auto"/>
      </w:pPr>
      <w:r>
        <w:t xml:space="preserve">4 weeks of front-end development including </w:t>
      </w:r>
    </w:p>
    <w:p w14:paraId="7781F3D7" w14:textId="78973F87" w:rsidR="009B3B71" w:rsidRDefault="00574590" w:rsidP="00F41A37">
      <w:pPr>
        <w:pStyle w:val="ListParagraph"/>
        <w:numPr>
          <w:ilvl w:val="2"/>
          <w:numId w:val="15"/>
        </w:numPr>
        <w:spacing w:line="360" w:lineRule="auto"/>
      </w:pPr>
      <w:r>
        <w:t>HTML, CSS, JavaSc</w:t>
      </w:r>
      <w:r w:rsidR="009B3B71">
        <w:t>ript, CSS frameworks, API calls, etc.</w:t>
      </w:r>
    </w:p>
    <w:p w14:paraId="3B7E8920" w14:textId="19596D31" w:rsidR="00D401F1" w:rsidRDefault="00D401F1" w:rsidP="00D401F1">
      <w:pPr>
        <w:pStyle w:val="ListParagraph"/>
        <w:numPr>
          <w:ilvl w:val="2"/>
          <w:numId w:val="15"/>
        </w:numPr>
        <w:spacing w:line="360" w:lineRule="auto"/>
      </w:pPr>
      <w:r>
        <w:t xml:space="preserve">4 weekly projects focusing on </w:t>
      </w:r>
      <w:r w:rsidR="00071F67">
        <w:t>front-end development</w:t>
      </w:r>
    </w:p>
    <w:p w14:paraId="0086373B" w14:textId="77777777" w:rsidR="00071F67" w:rsidRDefault="009B3B71" w:rsidP="00C95747">
      <w:pPr>
        <w:pStyle w:val="ListParagraph"/>
        <w:numPr>
          <w:ilvl w:val="1"/>
          <w:numId w:val="15"/>
        </w:numPr>
        <w:spacing w:line="360" w:lineRule="auto"/>
      </w:pPr>
      <w:r>
        <w:t xml:space="preserve">4 weeks of JavaScript back-end development with NodeJS using </w:t>
      </w:r>
    </w:p>
    <w:p w14:paraId="55CA13FC" w14:textId="3C9D7B0B" w:rsidR="00637D11" w:rsidRDefault="009B3B71" w:rsidP="00F41A37">
      <w:pPr>
        <w:pStyle w:val="ListParagraph"/>
        <w:numPr>
          <w:ilvl w:val="2"/>
          <w:numId w:val="15"/>
        </w:numPr>
        <w:spacing w:line="360" w:lineRule="auto"/>
      </w:pPr>
      <w:r>
        <w:t>Express, mustache, SQL, MVC structure, TDD,</w:t>
      </w:r>
      <w:r w:rsidR="00637D11">
        <w:t xml:space="preserve"> validation, Authentication, etc.</w:t>
      </w:r>
    </w:p>
    <w:p w14:paraId="73DCF705" w14:textId="607D2912" w:rsidR="00071F67" w:rsidRDefault="00071F67" w:rsidP="00071F67">
      <w:pPr>
        <w:pStyle w:val="ListParagraph"/>
        <w:numPr>
          <w:ilvl w:val="2"/>
          <w:numId w:val="15"/>
        </w:numPr>
        <w:spacing w:line="360" w:lineRule="auto"/>
      </w:pPr>
      <w:r>
        <w:t xml:space="preserve">4 weekly projects focusing on </w:t>
      </w:r>
      <w:r>
        <w:t>back-end</w:t>
      </w:r>
      <w:r>
        <w:t xml:space="preserve"> development</w:t>
      </w:r>
    </w:p>
    <w:p w14:paraId="08C512F5" w14:textId="01303311" w:rsidR="00574590" w:rsidRDefault="00C95747" w:rsidP="00C95747">
      <w:pPr>
        <w:pStyle w:val="ListParagraph"/>
        <w:numPr>
          <w:ilvl w:val="1"/>
          <w:numId w:val="15"/>
        </w:numPr>
        <w:spacing w:line="360" w:lineRule="auto"/>
      </w:pPr>
      <w:r>
        <w:t xml:space="preserve">4 weeks of Java development with Spring, </w:t>
      </w:r>
      <w:proofErr w:type="spellStart"/>
      <w:r>
        <w:t>thymeleaf</w:t>
      </w:r>
      <w:proofErr w:type="spellEnd"/>
      <w:r>
        <w:t xml:space="preserve">, JDBC, JPA, JUnit testing, </w:t>
      </w:r>
      <w:proofErr w:type="spellStart"/>
      <w:r>
        <w:t>webjars</w:t>
      </w:r>
      <w:proofErr w:type="spellEnd"/>
      <w:r>
        <w:t>, etc.</w:t>
      </w:r>
    </w:p>
    <w:p w14:paraId="17985478" w14:textId="0C94BC78" w:rsidR="00C95747" w:rsidRDefault="00C95747" w:rsidP="00C95747">
      <w:pPr>
        <w:pStyle w:val="ListParagraph"/>
        <w:numPr>
          <w:ilvl w:val="2"/>
          <w:numId w:val="15"/>
        </w:numPr>
        <w:spacing w:line="360" w:lineRule="auto"/>
      </w:pPr>
      <w:r>
        <w:t>Learning the fundamentals of Object Oriented Programming (OOP) in Java</w:t>
      </w:r>
    </w:p>
    <w:p w14:paraId="23B94E2A" w14:textId="5257DBF9" w:rsidR="006F564E" w:rsidRDefault="00C95747" w:rsidP="006F564E">
      <w:pPr>
        <w:pStyle w:val="ListParagraph"/>
        <w:numPr>
          <w:ilvl w:val="2"/>
          <w:numId w:val="15"/>
        </w:numPr>
        <w:spacing w:line="360" w:lineRule="auto"/>
      </w:pPr>
      <w:r>
        <w:t xml:space="preserve">Implemented everything learned from the previous 8 weeks </w:t>
      </w:r>
      <w:r w:rsidR="006F564E">
        <w:t>and doing it the Java way</w:t>
      </w:r>
    </w:p>
    <w:p w14:paraId="6026FA29" w14:textId="3E1A0977" w:rsidR="006F564E" w:rsidRDefault="006F564E" w:rsidP="006F564E">
      <w:pPr>
        <w:pStyle w:val="ListParagraph"/>
        <w:numPr>
          <w:ilvl w:val="2"/>
          <w:numId w:val="15"/>
        </w:numPr>
        <w:spacing w:line="360" w:lineRule="auto"/>
      </w:pPr>
      <w:r>
        <w:t>4 weekly projects including final project in Java</w:t>
      </w:r>
    </w:p>
    <w:p w14:paraId="07E9EA1C" w14:textId="29D3135B" w:rsidR="00F41A37" w:rsidRDefault="00F41A37" w:rsidP="00F41A37">
      <w:pPr>
        <w:spacing w:line="360" w:lineRule="auto"/>
      </w:pPr>
    </w:p>
    <w:p w14:paraId="219A45C7" w14:textId="77777777" w:rsidR="00F41A37" w:rsidRDefault="00F41A37" w:rsidP="00F41A37">
      <w:pPr>
        <w:spacing w:line="360" w:lineRule="auto"/>
      </w:pPr>
    </w:p>
    <w:p w14:paraId="6AE9307D" w14:textId="3F186E7F" w:rsidR="005B1D68" w:rsidRPr="00BE02E3" w:rsidRDefault="00BE02E3" w:rsidP="00E42431">
      <w:pPr>
        <w:pStyle w:val="Heading1"/>
        <w:pBdr>
          <w:top w:val="single" w:sz="4" w:space="0" w:color="A6A6A6" w:themeColor="background1" w:themeShade="A6"/>
        </w:pBdr>
        <w:rPr>
          <w:sz w:val="24"/>
          <w:szCs w:val="24"/>
        </w:rPr>
      </w:pPr>
      <w:r w:rsidRPr="00BE02E3">
        <w:rPr>
          <w:sz w:val="24"/>
          <w:szCs w:val="24"/>
        </w:rPr>
        <w:lastRenderedPageBreak/>
        <w:t xml:space="preserve">Relevant </w:t>
      </w:r>
      <w:sdt>
        <w:sdtPr>
          <w:rPr>
            <w:sz w:val="24"/>
            <w:szCs w:val="24"/>
          </w:rPr>
          <w:alias w:val="Experience:"/>
          <w:tag w:val="Experience:"/>
          <w:id w:val="-898354009"/>
          <w:placeholder>
            <w:docPart w:val="E1307772DC310D4B97B320DC64E2EE42"/>
          </w:placeholder>
          <w:temporary/>
          <w:showingPlcHdr/>
          <w15:appearance w15:val="hidden"/>
        </w:sdtPr>
        <w:sdtEndPr/>
        <w:sdtContent>
          <w:r w:rsidR="004937AE" w:rsidRPr="00BE02E3">
            <w:rPr>
              <w:sz w:val="24"/>
              <w:szCs w:val="24"/>
            </w:rPr>
            <w:t>Experience</w:t>
          </w:r>
        </w:sdtContent>
      </w:sdt>
    </w:p>
    <w:p w14:paraId="3B05679A" w14:textId="60D505D9" w:rsidR="006F094F" w:rsidRDefault="006F094F" w:rsidP="00513EFC">
      <w:pPr>
        <w:pStyle w:val="Heading2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Web Developer/ </w:t>
      </w:r>
      <w:r w:rsidRPr="003F4C83">
        <w:rPr>
          <w:color w:val="595959" w:themeColor="text1" w:themeTint="A6"/>
          <w:sz w:val="24"/>
          <w:szCs w:val="24"/>
        </w:rPr>
        <w:t>Website Genii</w:t>
      </w:r>
      <w:r w:rsidR="003F4C83">
        <w:rPr>
          <w:color w:val="595959" w:themeColor="text1" w:themeTint="A6"/>
          <w:sz w:val="24"/>
          <w:szCs w:val="24"/>
        </w:rPr>
        <w:t xml:space="preserve"> </w:t>
      </w:r>
      <w:r w:rsidR="00FE693B" w:rsidRPr="003F4C83">
        <w:rPr>
          <w:b w:val="0"/>
          <w:color w:val="595959" w:themeColor="text1" w:themeTint="A6"/>
          <w:sz w:val="24"/>
          <w:szCs w:val="24"/>
        </w:rPr>
        <w:t>(May</w:t>
      </w:r>
      <w:r w:rsidR="003F4C83" w:rsidRPr="003F4C83">
        <w:rPr>
          <w:b w:val="0"/>
          <w:color w:val="595959" w:themeColor="text1" w:themeTint="A6"/>
          <w:sz w:val="24"/>
          <w:szCs w:val="24"/>
        </w:rPr>
        <w:t xml:space="preserve"> 2018 – present) </w:t>
      </w:r>
      <w:r w:rsidRPr="003F4C83">
        <w:rPr>
          <w:b w:val="0"/>
          <w:color w:val="595959" w:themeColor="text1" w:themeTint="A6"/>
          <w:sz w:val="24"/>
          <w:szCs w:val="24"/>
        </w:rPr>
        <w:t>Athens</w:t>
      </w:r>
      <w:r w:rsidR="003F4C83">
        <w:rPr>
          <w:b w:val="0"/>
          <w:color w:val="595959" w:themeColor="text1" w:themeTint="A6"/>
          <w:sz w:val="24"/>
          <w:szCs w:val="24"/>
        </w:rPr>
        <w:t>,</w:t>
      </w:r>
      <w:r w:rsidR="003F4C83" w:rsidRPr="003F4C83">
        <w:rPr>
          <w:b w:val="0"/>
          <w:color w:val="595959" w:themeColor="text1" w:themeTint="A6"/>
          <w:sz w:val="24"/>
          <w:szCs w:val="24"/>
        </w:rPr>
        <w:t xml:space="preserve"> GA</w:t>
      </w:r>
    </w:p>
    <w:p w14:paraId="4DF4C1B6" w14:textId="1E21AB6C" w:rsidR="001D65D0" w:rsidRPr="00981CA8" w:rsidRDefault="00C430DD" w:rsidP="00981CA8">
      <w:pPr>
        <w:pStyle w:val="ListParagraph"/>
        <w:numPr>
          <w:ilvl w:val="0"/>
          <w:numId w:val="16"/>
        </w:numPr>
        <w:spacing w:after="0"/>
        <w:rPr>
          <w:rFonts w:eastAsia="Times New Roman" w:cs="Times New Roman"/>
          <w:color w:val="auto"/>
        </w:rPr>
      </w:pPr>
      <w:r w:rsidRPr="00C430DD">
        <w:rPr>
          <w:rFonts w:eastAsia="Times New Roman" w:cs="Times New Roman"/>
          <w:iCs/>
          <w:color w:val="auto"/>
          <w:shd w:val="clear" w:color="auto" w:fill="FAFAFA"/>
        </w:rPr>
        <w:t>Full stack web developer responsible for end-to-end web app development and creative cloud engineering.</w:t>
      </w:r>
    </w:p>
    <w:p w14:paraId="0CB9FE44" w14:textId="12C63DCD" w:rsidR="00981CA8" w:rsidRPr="000373CE" w:rsidRDefault="00981CA8" w:rsidP="00981CA8">
      <w:pPr>
        <w:pStyle w:val="ListParagraph"/>
        <w:numPr>
          <w:ilvl w:val="0"/>
          <w:numId w:val="16"/>
        </w:numPr>
        <w:spacing w:after="0"/>
        <w:rPr>
          <w:rFonts w:eastAsia="Times New Roman" w:cs="Times New Roman"/>
          <w:color w:val="auto"/>
        </w:rPr>
      </w:pPr>
      <w:r>
        <w:rPr>
          <w:rFonts w:eastAsia="Times New Roman" w:cs="Times New Roman"/>
          <w:iCs/>
          <w:color w:val="auto"/>
          <w:shd w:val="clear" w:color="auto" w:fill="FAFAFA"/>
        </w:rPr>
        <w:t xml:space="preserve">Developed </w:t>
      </w:r>
      <w:r w:rsidR="00814599">
        <w:rPr>
          <w:rFonts w:eastAsia="Times New Roman" w:cs="Times New Roman"/>
          <w:iCs/>
          <w:color w:val="auto"/>
          <w:shd w:val="clear" w:color="auto" w:fill="FAFAFA"/>
        </w:rPr>
        <w:t>fully optimized</w:t>
      </w:r>
      <w:r w:rsidR="000373CE">
        <w:rPr>
          <w:rFonts w:eastAsia="Times New Roman" w:cs="Times New Roman"/>
          <w:iCs/>
          <w:color w:val="auto"/>
          <w:shd w:val="clear" w:color="auto" w:fill="FAFAFA"/>
        </w:rPr>
        <w:t xml:space="preserve"> </w:t>
      </w:r>
      <w:r w:rsidR="00814599">
        <w:rPr>
          <w:rFonts w:eastAsia="Times New Roman" w:cs="Times New Roman"/>
          <w:iCs/>
          <w:color w:val="auto"/>
          <w:shd w:val="clear" w:color="auto" w:fill="FAFAFA"/>
        </w:rPr>
        <w:t>dynamic</w:t>
      </w:r>
      <w:r w:rsidR="00833B25">
        <w:rPr>
          <w:rFonts w:eastAsia="Times New Roman" w:cs="Times New Roman"/>
          <w:iCs/>
          <w:color w:val="auto"/>
          <w:shd w:val="clear" w:color="auto" w:fill="FAFAFA"/>
        </w:rPr>
        <w:t xml:space="preserve"> interactive websites that ensured high traffic, page views, and User Experience.</w:t>
      </w:r>
    </w:p>
    <w:p w14:paraId="71772B60" w14:textId="77777777" w:rsidR="000373CE" w:rsidRPr="00981CA8" w:rsidRDefault="000373CE" w:rsidP="0027296A">
      <w:pPr>
        <w:pStyle w:val="ListParagraph"/>
        <w:spacing w:after="0"/>
        <w:rPr>
          <w:rFonts w:eastAsia="Times New Roman" w:cs="Times New Roman"/>
          <w:color w:val="auto"/>
        </w:rPr>
      </w:pPr>
    </w:p>
    <w:p w14:paraId="56C4B51F" w14:textId="77777777" w:rsidR="001D65D0" w:rsidRDefault="001D65D0" w:rsidP="00513EFC">
      <w:pPr>
        <w:pStyle w:val="Heading2"/>
        <w:rPr>
          <w:color w:val="0070C0"/>
          <w:sz w:val="24"/>
          <w:szCs w:val="24"/>
        </w:rPr>
      </w:pPr>
    </w:p>
    <w:p w14:paraId="0EF60B3F" w14:textId="41B84F3D" w:rsidR="0023705D" w:rsidRPr="00ED7BD7" w:rsidRDefault="00ED7BD7" w:rsidP="00513EFC">
      <w:pPr>
        <w:pStyle w:val="Heading2"/>
        <w:rPr>
          <w:color w:val="000000" w:themeColor="text1"/>
          <w:sz w:val="24"/>
          <w:szCs w:val="24"/>
        </w:rPr>
      </w:pPr>
      <w:r w:rsidRPr="002835E2">
        <w:rPr>
          <w:color w:val="0070C0"/>
          <w:sz w:val="24"/>
          <w:szCs w:val="24"/>
        </w:rPr>
        <w:t>Musician</w:t>
      </w:r>
      <w:r w:rsidR="00E03F71" w:rsidRPr="002835E2">
        <w:rPr>
          <w:color w:val="0070C0"/>
          <w:sz w:val="24"/>
          <w:szCs w:val="24"/>
        </w:rPr>
        <w:t xml:space="preserve"> </w:t>
      </w:r>
      <w:r w:rsidRPr="002835E2">
        <w:rPr>
          <w:color w:val="0070C0"/>
          <w:sz w:val="24"/>
          <w:szCs w:val="24"/>
        </w:rPr>
        <w:t xml:space="preserve">/ </w:t>
      </w:r>
      <w:r w:rsidRPr="00ED7BD7">
        <w:rPr>
          <w:color w:val="595959" w:themeColor="text1" w:themeTint="A6"/>
          <w:sz w:val="24"/>
          <w:szCs w:val="24"/>
        </w:rPr>
        <w:t>Teacher, Director</w:t>
      </w:r>
    </w:p>
    <w:p w14:paraId="18B2164C" w14:textId="46A50832" w:rsidR="00C430DD" w:rsidRDefault="00ED7BD7" w:rsidP="00F41A37">
      <w:pPr>
        <w:pStyle w:val="ListParagraph"/>
        <w:numPr>
          <w:ilvl w:val="0"/>
          <w:numId w:val="14"/>
        </w:numPr>
      </w:pPr>
      <w:r w:rsidRPr="00ED7BD7">
        <w:t>Ex</w:t>
      </w:r>
      <w:r w:rsidR="00B8163E">
        <w:t>perienced Musician for 20 years</w:t>
      </w:r>
      <w:bookmarkStart w:id="0" w:name="_GoBack"/>
      <w:bookmarkEnd w:id="0"/>
    </w:p>
    <w:p w14:paraId="7AC737BE" w14:textId="49DBB2BE" w:rsidR="00B8163E" w:rsidRDefault="00ED7BD7" w:rsidP="00B8163E">
      <w:pPr>
        <w:pStyle w:val="ListParagraph"/>
        <w:numPr>
          <w:ilvl w:val="1"/>
          <w:numId w:val="14"/>
        </w:numPr>
      </w:pPr>
      <w:r w:rsidRPr="00ED7BD7">
        <w:t xml:space="preserve">Taught piano for 8 years. </w:t>
      </w:r>
    </w:p>
    <w:p w14:paraId="22C8B657" w14:textId="77777777" w:rsidR="00B8163E" w:rsidRDefault="00ED7BD7" w:rsidP="00B8163E">
      <w:pPr>
        <w:pStyle w:val="ListParagraph"/>
        <w:numPr>
          <w:ilvl w:val="1"/>
          <w:numId w:val="14"/>
        </w:numPr>
      </w:pPr>
      <w:r w:rsidRPr="00ED7BD7">
        <w:t>Music Director for 10 years.</w:t>
      </w:r>
      <w:r w:rsidR="0019093D">
        <w:t xml:space="preserve"> </w:t>
      </w:r>
    </w:p>
    <w:p w14:paraId="101A2FA7" w14:textId="0907DD68" w:rsidR="0019093D" w:rsidRDefault="00BA3E04" w:rsidP="00B8163E">
      <w:pPr>
        <w:pStyle w:val="ListParagraph"/>
        <w:numPr>
          <w:ilvl w:val="1"/>
          <w:numId w:val="14"/>
        </w:numPr>
      </w:pPr>
      <w:r>
        <w:t>Directed over 20 groups</w:t>
      </w:r>
      <w:r w:rsidR="004468E0">
        <w:t xml:space="preserve">. </w:t>
      </w:r>
    </w:p>
    <w:p w14:paraId="57A2E33F" w14:textId="77777777" w:rsidR="00BE02E3" w:rsidRDefault="00BE02E3" w:rsidP="00BE02E3">
      <w:pPr>
        <w:pStyle w:val="ListParagraph"/>
        <w:numPr>
          <w:ilvl w:val="0"/>
          <w:numId w:val="14"/>
        </w:numPr>
      </w:pPr>
      <w:r>
        <w:t>Organized and Prepared music for other musicians and singers</w:t>
      </w:r>
    </w:p>
    <w:p w14:paraId="41858FCE" w14:textId="7BD20A67" w:rsidR="001D484D" w:rsidRPr="00D413F9" w:rsidRDefault="00B8163E" w:rsidP="00BE02E3">
      <w:pPr>
        <w:pStyle w:val="ListParagraph"/>
        <w:numPr>
          <w:ilvl w:val="0"/>
          <w:numId w:val="14"/>
        </w:numPr>
      </w:pPr>
      <w:r>
        <w:t xml:space="preserve">Actively learning new techniques </w:t>
      </w:r>
    </w:p>
    <w:p w14:paraId="6EDDE335" w14:textId="2156CCFA" w:rsidR="009823BD" w:rsidRPr="009823BD" w:rsidRDefault="00BA3E04" w:rsidP="00513EFC">
      <w:pPr>
        <w:pStyle w:val="Heading2"/>
        <w:rPr>
          <w:iCs/>
          <w:color w:val="595959" w:themeColor="text1" w:themeTint="A6"/>
          <w:sz w:val="24"/>
          <w:szCs w:val="24"/>
        </w:rPr>
      </w:pPr>
      <w:r w:rsidRPr="002835E2">
        <w:rPr>
          <w:color w:val="0070C0"/>
          <w:sz w:val="24"/>
          <w:szCs w:val="24"/>
        </w:rPr>
        <w:t>Sales</w:t>
      </w:r>
      <w:r w:rsidR="00E03F71" w:rsidRPr="002835E2">
        <w:rPr>
          <w:color w:val="0070C0"/>
          <w:sz w:val="24"/>
          <w:szCs w:val="24"/>
        </w:rPr>
        <w:t xml:space="preserve"> </w:t>
      </w:r>
      <w:r w:rsidR="0095272C" w:rsidRPr="002835E2">
        <w:rPr>
          <w:color w:val="0070C0"/>
          <w:sz w:val="24"/>
          <w:szCs w:val="24"/>
        </w:rPr>
        <w:t>/</w:t>
      </w:r>
      <w:r w:rsidR="005A4A49" w:rsidRPr="002835E2">
        <w:rPr>
          <w:color w:val="0070C0"/>
          <w:sz w:val="24"/>
          <w:szCs w:val="24"/>
        </w:rPr>
        <w:t xml:space="preserve"> </w:t>
      </w:r>
      <w:r w:rsidR="00B700DF">
        <w:rPr>
          <w:rStyle w:val="Emphasis"/>
          <w:sz w:val="24"/>
          <w:szCs w:val="24"/>
        </w:rPr>
        <w:t>Charter Communication</w:t>
      </w:r>
      <w:r w:rsidR="009823BD" w:rsidRPr="009823BD">
        <w:rPr>
          <w:rStyle w:val="Emphasis"/>
          <w:b w:val="0"/>
          <w:sz w:val="24"/>
          <w:szCs w:val="24"/>
        </w:rPr>
        <w:t xml:space="preserve"> </w:t>
      </w:r>
      <w:r w:rsidR="009823BD">
        <w:rPr>
          <w:rStyle w:val="Emphasis"/>
          <w:b w:val="0"/>
          <w:sz w:val="24"/>
          <w:szCs w:val="24"/>
        </w:rPr>
        <w:t>(</w:t>
      </w:r>
      <w:r w:rsidR="009823BD" w:rsidRPr="009823BD">
        <w:rPr>
          <w:rStyle w:val="Emphasis"/>
          <w:b w:val="0"/>
          <w:sz w:val="24"/>
          <w:szCs w:val="24"/>
        </w:rPr>
        <w:t>2015-2016</w:t>
      </w:r>
      <w:r w:rsidR="009823BD">
        <w:rPr>
          <w:rStyle w:val="Emphasis"/>
          <w:b w:val="0"/>
          <w:sz w:val="24"/>
          <w:szCs w:val="24"/>
        </w:rPr>
        <w:t>)</w:t>
      </w:r>
      <w:r w:rsidR="00B700DF">
        <w:rPr>
          <w:rStyle w:val="Emphasis"/>
          <w:sz w:val="24"/>
          <w:szCs w:val="24"/>
        </w:rPr>
        <w:t xml:space="preserve">, </w:t>
      </w:r>
      <w:r w:rsidR="001A3A5C">
        <w:rPr>
          <w:rStyle w:val="Emphasis"/>
          <w:sz w:val="24"/>
          <w:szCs w:val="24"/>
        </w:rPr>
        <w:t>Spartan Office Solutions</w:t>
      </w:r>
      <w:r w:rsidR="009823BD">
        <w:rPr>
          <w:rStyle w:val="Emphasis"/>
          <w:sz w:val="24"/>
          <w:szCs w:val="24"/>
        </w:rPr>
        <w:t xml:space="preserve"> (</w:t>
      </w:r>
      <w:r w:rsidR="009823BD" w:rsidRPr="009823BD">
        <w:rPr>
          <w:rStyle w:val="Emphasis"/>
          <w:b w:val="0"/>
          <w:sz w:val="24"/>
          <w:szCs w:val="24"/>
        </w:rPr>
        <w:t>2016</w:t>
      </w:r>
      <w:r w:rsidR="009823BD">
        <w:rPr>
          <w:rStyle w:val="Emphasis"/>
          <w:b w:val="0"/>
          <w:sz w:val="24"/>
          <w:szCs w:val="24"/>
        </w:rPr>
        <w:t>)</w:t>
      </w:r>
    </w:p>
    <w:p w14:paraId="30DAF5AC" w14:textId="77777777" w:rsidR="00D413F9" w:rsidRDefault="00B700DF" w:rsidP="00BE02E3">
      <w:pPr>
        <w:pStyle w:val="ListParagraph"/>
        <w:numPr>
          <w:ilvl w:val="0"/>
          <w:numId w:val="14"/>
        </w:numPr>
      </w:pPr>
      <w:r>
        <w:t>3 years of exper</w:t>
      </w:r>
      <w:r w:rsidR="004468E0">
        <w:t xml:space="preserve">ience in outside and B2B sales. </w:t>
      </w:r>
    </w:p>
    <w:p w14:paraId="7F3FDAC1" w14:textId="327A975C" w:rsidR="00BC7376" w:rsidRPr="00BC7376" w:rsidRDefault="001D484D" w:rsidP="00BC7376">
      <w:pPr>
        <w:pStyle w:val="ListParagraph"/>
        <w:numPr>
          <w:ilvl w:val="0"/>
          <w:numId w:val="14"/>
        </w:numPr>
      </w:pPr>
      <w:r>
        <w:t>Agile mindset to close the deal</w:t>
      </w:r>
    </w:p>
    <w:sectPr w:rsidR="00BC7376" w:rsidRPr="00BC7376" w:rsidSect="00F41A37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6C7D0" w14:textId="77777777" w:rsidR="00E75F3F" w:rsidRDefault="00E75F3F" w:rsidP="00725803">
      <w:pPr>
        <w:spacing w:after="0"/>
      </w:pPr>
      <w:r>
        <w:separator/>
      </w:r>
    </w:p>
  </w:endnote>
  <w:endnote w:type="continuationSeparator" w:id="0">
    <w:p w14:paraId="143E66EF" w14:textId="77777777" w:rsidR="00E75F3F" w:rsidRDefault="00E75F3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ADD3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6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52B15" w14:textId="77777777" w:rsidR="00E75F3F" w:rsidRDefault="00E75F3F" w:rsidP="00725803">
      <w:pPr>
        <w:spacing w:after="0"/>
      </w:pPr>
      <w:r>
        <w:separator/>
      </w:r>
    </w:p>
  </w:footnote>
  <w:footnote w:type="continuationSeparator" w:id="0">
    <w:p w14:paraId="65FFE697" w14:textId="77777777" w:rsidR="00E75F3F" w:rsidRDefault="00E75F3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02DCF4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FD4007"/>
    <w:multiLevelType w:val="multilevel"/>
    <w:tmpl w:val="2E6C2F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5DC7B4C"/>
    <w:multiLevelType w:val="hybridMultilevel"/>
    <w:tmpl w:val="A378D746"/>
    <w:lvl w:ilvl="0" w:tplc="2166C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001330"/>
    <w:multiLevelType w:val="hybridMultilevel"/>
    <w:tmpl w:val="9DAE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C782E"/>
    <w:multiLevelType w:val="hybridMultilevel"/>
    <w:tmpl w:val="E46213C4"/>
    <w:lvl w:ilvl="0" w:tplc="8B62C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57"/>
    <w:rsid w:val="00017ACB"/>
    <w:rsid w:val="00025E77"/>
    <w:rsid w:val="00027312"/>
    <w:rsid w:val="000373CE"/>
    <w:rsid w:val="00051E2F"/>
    <w:rsid w:val="000645F2"/>
    <w:rsid w:val="00071F67"/>
    <w:rsid w:val="00082F03"/>
    <w:rsid w:val="000835A0"/>
    <w:rsid w:val="000934A2"/>
    <w:rsid w:val="000C5192"/>
    <w:rsid w:val="000C6765"/>
    <w:rsid w:val="000E1F91"/>
    <w:rsid w:val="000F7E3E"/>
    <w:rsid w:val="00121549"/>
    <w:rsid w:val="001469CD"/>
    <w:rsid w:val="0019093D"/>
    <w:rsid w:val="001A3A5C"/>
    <w:rsid w:val="001B0955"/>
    <w:rsid w:val="001D484D"/>
    <w:rsid w:val="001D65D0"/>
    <w:rsid w:val="001E01A3"/>
    <w:rsid w:val="00227784"/>
    <w:rsid w:val="0023705D"/>
    <w:rsid w:val="002434CC"/>
    <w:rsid w:val="00250A31"/>
    <w:rsid w:val="00251C13"/>
    <w:rsid w:val="0027296A"/>
    <w:rsid w:val="002835E2"/>
    <w:rsid w:val="00287476"/>
    <w:rsid w:val="002922D0"/>
    <w:rsid w:val="002C23DB"/>
    <w:rsid w:val="002D7EB9"/>
    <w:rsid w:val="002E2D7F"/>
    <w:rsid w:val="00340B03"/>
    <w:rsid w:val="00380AE7"/>
    <w:rsid w:val="003A6943"/>
    <w:rsid w:val="003B6FB6"/>
    <w:rsid w:val="003F4C83"/>
    <w:rsid w:val="00400843"/>
    <w:rsid w:val="00410BA2"/>
    <w:rsid w:val="00434074"/>
    <w:rsid w:val="004468E0"/>
    <w:rsid w:val="00452068"/>
    <w:rsid w:val="00463C3B"/>
    <w:rsid w:val="00477DA8"/>
    <w:rsid w:val="004937AE"/>
    <w:rsid w:val="004B354B"/>
    <w:rsid w:val="004E2970"/>
    <w:rsid w:val="005026DD"/>
    <w:rsid w:val="00513EFC"/>
    <w:rsid w:val="0052113B"/>
    <w:rsid w:val="00522C21"/>
    <w:rsid w:val="00564951"/>
    <w:rsid w:val="00573BF9"/>
    <w:rsid w:val="00574590"/>
    <w:rsid w:val="005A217B"/>
    <w:rsid w:val="005A4A49"/>
    <w:rsid w:val="005B1D68"/>
    <w:rsid w:val="00611B37"/>
    <w:rsid w:val="006252B4"/>
    <w:rsid w:val="00631C2F"/>
    <w:rsid w:val="00637D11"/>
    <w:rsid w:val="00646BA2"/>
    <w:rsid w:val="00675EA0"/>
    <w:rsid w:val="006C08A0"/>
    <w:rsid w:val="006C47D8"/>
    <w:rsid w:val="006D2D08"/>
    <w:rsid w:val="006F094F"/>
    <w:rsid w:val="006F26A2"/>
    <w:rsid w:val="006F564E"/>
    <w:rsid w:val="0070237E"/>
    <w:rsid w:val="007127A0"/>
    <w:rsid w:val="00714D55"/>
    <w:rsid w:val="00725803"/>
    <w:rsid w:val="00725CB5"/>
    <w:rsid w:val="007307A3"/>
    <w:rsid w:val="00752315"/>
    <w:rsid w:val="007B0680"/>
    <w:rsid w:val="007F2CA5"/>
    <w:rsid w:val="00801ED9"/>
    <w:rsid w:val="00814599"/>
    <w:rsid w:val="00833B25"/>
    <w:rsid w:val="0085603C"/>
    <w:rsid w:val="00857E6B"/>
    <w:rsid w:val="008968C4"/>
    <w:rsid w:val="008D7C1C"/>
    <w:rsid w:val="008E5B25"/>
    <w:rsid w:val="008F5773"/>
    <w:rsid w:val="0092291B"/>
    <w:rsid w:val="00932D92"/>
    <w:rsid w:val="0095272C"/>
    <w:rsid w:val="00972024"/>
    <w:rsid w:val="00981CA8"/>
    <w:rsid w:val="009823BD"/>
    <w:rsid w:val="009A7294"/>
    <w:rsid w:val="009B3B71"/>
    <w:rsid w:val="009E3EA0"/>
    <w:rsid w:val="009F04D2"/>
    <w:rsid w:val="009F2057"/>
    <w:rsid w:val="009F2BA7"/>
    <w:rsid w:val="009F6DA0"/>
    <w:rsid w:val="00A01182"/>
    <w:rsid w:val="00A73492"/>
    <w:rsid w:val="00A85A58"/>
    <w:rsid w:val="00A900E1"/>
    <w:rsid w:val="00AD13CB"/>
    <w:rsid w:val="00AD3FD8"/>
    <w:rsid w:val="00B31CB4"/>
    <w:rsid w:val="00B370A8"/>
    <w:rsid w:val="00B700DF"/>
    <w:rsid w:val="00B8163E"/>
    <w:rsid w:val="00BA3E04"/>
    <w:rsid w:val="00BC7376"/>
    <w:rsid w:val="00BD669A"/>
    <w:rsid w:val="00BE02E3"/>
    <w:rsid w:val="00C13F2B"/>
    <w:rsid w:val="00C3219B"/>
    <w:rsid w:val="00C34DA1"/>
    <w:rsid w:val="00C430DD"/>
    <w:rsid w:val="00C43D65"/>
    <w:rsid w:val="00C51D02"/>
    <w:rsid w:val="00C56A0B"/>
    <w:rsid w:val="00C76235"/>
    <w:rsid w:val="00C84833"/>
    <w:rsid w:val="00C9044F"/>
    <w:rsid w:val="00C94F2A"/>
    <w:rsid w:val="00C95747"/>
    <w:rsid w:val="00D2420D"/>
    <w:rsid w:val="00D30382"/>
    <w:rsid w:val="00D3060D"/>
    <w:rsid w:val="00D309DB"/>
    <w:rsid w:val="00D401F1"/>
    <w:rsid w:val="00D413F9"/>
    <w:rsid w:val="00D44E50"/>
    <w:rsid w:val="00D90060"/>
    <w:rsid w:val="00D92B95"/>
    <w:rsid w:val="00DD0DFD"/>
    <w:rsid w:val="00E03F71"/>
    <w:rsid w:val="00E154B5"/>
    <w:rsid w:val="00E232F0"/>
    <w:rsid w:val="00E42431"/>
    <w:rsid w:val="00E47371"/>
    <w:rsid w:val="00E52791"/>
    <w:rsid w:val="00E6299D"/>
    <w:rsid w:val="00E74E3A"/>
    <w:rsid w:val="00E75F3F"/>
    <w:rsid w:val="00E83195"/>
    <w:rsid w:val="00ED6D68"/>
    <w:rsid w:val="00ED7BD7"/>
    <w:rsid w:val="00F00A4F"/>
    <w:rsid w:val="00F33CD8"/>
    <w:rsid w:val="00F41A37"/>
    <w:rsid w:val="00FD1DE2"/>
    <w:rsid w:val="00F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F4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1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KB/Library/Containers/com.microsoft.Word/Data/Library/Caches/1033/TM16402467/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3E9C4BDA6FA949AC08FC0AA5317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6281-C347-A64B-B503-CF2FE2F23ED5}"/>
      </w:docPartPr>
      <w:docPartBody>
        <w:p w:rsidR="00165178" w:rsidRDefault="00100828">
          <w:pPr>
            <w:pStyle w:val="483E9C4BDA6FA949AC08FC0AA53172E5"/>
          </w:pPr>
          <w:r>
            <w:t>First Name</w:t>
          </w:r>
        </w:p>
      </w:docPartBody>
    </w:docPart>
    <w:docPart>
      <w:docPartPr>
        <w:name w:val="81029C33302A8F4E99ED89CBF5F13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FAE3-AA6B-1649-8EA2-B6D0D048EA77}"/>
      </w:docPartPr>
      <w:docPartBody>
        <w:p w:rsidR="00165178" w:rsidRDefault="00100828">
          <w:pPr>
            <w:pStyle w:val="81029C33302A8F4E99ED89CBF5F13802"/>
          </w:pPr>
          <w:r>
            <w:t>Last Name</w:t>
          </w:r>
        </w:p>
      </w:docPartBody>
    </w:docPart>
    <w:docPart>
      <w:docPartPr>
        <w:name w:val="DBFDBEE1ECAC624088AA8A6C138C6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1F4BC-EA6E-0A4B-934D-BB440507762A}"/>
      </w:docPartPr>
      <w:docPartBody>
        <w:p w:rsidR="00165178" w:rsidRDefault="00100828">
          <w:pPr>
            <w:pStyle w:val="DBFDBEE1ECAC624088AA8A6C138C61D4"/>
          </w:pPr>
          <w:r w:rsidRPr="009D0878">
            <w:t>Address</w:t>
          </w:r>
        </w:p>
      </w:docPartBody>
    </w:docPart>
    <w:docPart>
      <w:docPartPr>
        <w:name w:val="2E335BEC290F91418285D5D841D4A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D480C-76F7-EA4F-B0D4-0AD9DFB6B36E}"/>
      </w:docPartPr>
      <w:docPartBody>
        <w:p w:rsidR="00165178" w:rsidRDefault="00100828">
          <w:pPr>
            <w:pStyle w:val="2E335BEC290F91418285D5D841D4AC8C"/>
          </w:pPr>
          <w:r w:rsidRPr="009D0878">
            <w:t>Phone</w:t>
          </w:r>
        </w:p>
      </w:docPartBody>
    </w:docPart>
    <w:docPart>
      <w:docPartPr>
        <w:name w:val="FE90E4368039A145A93227266F17C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2155D-90FD-E743-AC3E-87680F4F19A8}"/>
      </w:docPartPr>
      <w:docPartBody>
        <w:p w:rsidR="00165178" w:rsidRDefault="00100828">
          <w:pPr>
            <w:pStyle w:val="FE90E4368039A145A93227266F17C74D"/>
          </w:pPr>
          <w:r w:rsidRPr="009D0878">
            <w:t>Email</w:t>
          </w:r>
        </w:p>
      </w:docPartBody>
    </w:docPart>
    <w:docPart>
      <w:docPartPr>
        <w:name w:val="9E9BDD156B3D3E4D8E9516334EC5D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B079C-854D-4642-8062-48E31B7B82D0}"/>
      </w:docPartPr>
      <w:docPartBody>
        <w:p w:rsidR="00165178" w:rsidRDefault="00100828">
          <w:pPr>
            <w:pStyle w:val="9E9BDD156B3D3E4D8E9516334EC5DB08"/>
          </w:pPr>
          <w:r w:rsidRPr="009D0878">
            <w:t>LinkedIn Profile</w:t>
          </w:r>
        </w:p>
      </w:docPartBody>
    </w:docPart>
    <w:docPart>
      <w:docPartPr>
        <w:name w:val="D3E2C75D2C9CDE4BB834A49B911C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7EFA-AB63-DD42-B046-F60FBDCE432F}"/>
      </w:docPartPr>
      <w:docPartBody>
        <w:p w:rsidR="00165178" w:rsidRDefault="00100828">
          <w:pPr>
            <w:pStyle w:val="D3E2C75D2C9CDE4BB834A49B911CFF9F"/>
          </w:pPr>
          <w:r w:rsidRPr="009D0878">
            <w:t>Twitter/Blog/Portfolio</w:t>
          </w:r>
        </w:p>
      </w:docPartBody>
    </w:docPart>
    <w:docPart>
      <w:docPartPr>
        <w:name w:val="AA0B923AC2C22848939E5CA6B10B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E13-9003-BD4D-96FA-B314660F257F}"/>
      </w:docPartPr>
      <w:docPartBody>
        <w:p w:rsidR="00165178" w:rsidRDefault="00100828">
          <w:pPr>
            <w:pStyle w:val="AA0B923AC2C22848939E5CA6B10B5A10"/>
          </w:pPr>
          <w:r>
            <w:t>Skills</w:t>
          </w:r>
        </w:p>
      </w:docPartBody>
    </w:docPart>
    <w:docPart>
      <w:docPartPr>
        <w:name w:val="E1307772DC310D4B97B320DC64E2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E3A-50E5-0E46-9CE3-EB6FDA8208F9}"/>
      </w:docPartPr>
      <w:docPartBody>
        <w:p w:rsidR="00165178" w:rsidRDefault="00100828">
          <w:pPr>
            <w:pStyle w:val="E1307772DC310D4B97B320DC64E2EE42"/>
          </w:pPr>
          <w:r w:rsidRPr="00AD3FD8">
            <w:t>Experience</w:t>
          </w:r>
        </w:p>
      </w:docPartBody>
    </w:docPart>
    <w:docPart>
      <w:docPartPr>
        <w:name w:val="906E71D9FF4A484AAE8E58D05598D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BB8D9-22C4-2D4D-90E9-58AAC570C433}"/>
      </w:docPartPr>
      <w:docPartBody>
        <w:p w:rsidR="00165178" w:rsidRDefault="002F7C74" w:rsidP="002F7C74">
          <w:pPr>
            <w:pStyle w:val="906E71D9FF4A484AAE8E58D05598D5D6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C74"/>
    <w:rsid w:val="00100828"/>
    <w:rsid w:val="00165178"/>
    <w:rsid w:val="002F7C74"/>
    <w:rsid w:val="004A4263"/>
    <w:rsid w:val="005D2077"/>
    <w:rsid w:val="00634970"/>
    <w:rsid w:val="006D70E5"/>
    <w:rsid w:val="00AE44C1"/>
    <w:rsid w:val="00B31C5B"/>
    <w:rsid w:val="00B46BD7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3E9C4BDA6FA949AC08FC0AA53172E5">
    <w:name w:val="483E9C4BDA6FA949AC08FC0AA53172E5"/>
  </w:style>
  <w:style w:type="paragraph" w:customStyle="1" w:styleId="81029C33302A8F4E99ED89CBF5F13802">
    <w:name w:val="81029C33302A8F4E99ED89CBF5F13802"/>
  </w:style>
  <w:style w:type="paragraph" w:customStyle="1" w:styleId="DBFDBEE1ECAC624088AA8A6C138C61D4">
    <w:name w:val="DBFDBEE1ECAC624088AA8A6C138C61D4"/>
  </w:style>
  <w:style w:type="paragraph" w:customStyle="1" w:styleId="2E335BEC290F91418285D5D841D4AC8C">
    <w:name w:val="2E335BEC290F91418285D5D841D4AC8C"/>
  </w:style>
  <w:style w:type="paragraph" w:customStyle="1" w:styleId="FE90E4368039A145A93227266F17C74D">
    <w:name w:val="FE90E4368039A145A93227266F17C74D"/>
  </w:style>
  <w:style w:type="paragraph" w:customStyle="1" w:styleId="9E9BDD156B3D3E4D8E9516334EC5DB08">
    <w:name w:val="9E9BDD156B3D3E4D8E9516334EC5DB08"/>
  </w:style>
  <w:style w:type="paragraph" w:customStyle="1" w:styleId="D3E2C75D2C9CDE4BB834A49B911CFF9F">
    <w:name w:val="D3E2C75D2C9CDE4BB834A49B911CFF9F"/>
  </w:style>
  <w:style w:type="paragraph" w:customStyle="1" w:styleId="26508A3A28FFC144A3983D4EEAF1A1B2">
    <w:name w:val="26508A3A28FFC144A3983D4EEAF1A1B2"/>
  </w:style>
  <w:style w:type="paragraph" w:customStyle="1" w:styleId="AA0B923AC2C22848939E5CA6B10B5A10">
    <w:name w:val="AA0B923AC2C22848939E5CA6B10B5A10"/>
  </w:style>
  <w:style w:type="paragraph" w:customStyle="1" w:styleId="2682E1DF185A014881AAE36F66CFA1FF">
    <w:name w:val="2682E1DF185A014881AAE36F66CFA1FF"/>
  </w:style>
  <w:style w:type="paragraph" w:customStyle="1" w:styleId="AB17A7766C6D9F4880A0504BED850093">
    <w:name w:val="AB17A7766C6D9F4880A0504BED850093"/>
  </w:style>
  <w:style w:type="paragraph" w:customStyle="1" w:styleId="A35C386B9C586441A67693C7163DDE44">
    <w:name w:val="A35C386B9C586441A67693C7163DDE44"/>
  </w:style>
  <w:style w:type="paragraph" w:customStyle="1" w:styleId="C0273BAD3233914786C61113A3029399">
    <w:name w:val="C0273BAD3233914786C61113A3029399"/>
  </w:style>
  <w:style w:type="paragraph" w:customStyle="1" w:styleId="87A37101E1ABC9448FA46636B11ED442">
    <w:name w:val="87A37101E1ABC9448FA46636B11ED442"/>
  </w:style>
  <w:style w:type="paragraph" w:customStyle="1" w:styleId="E1307772DC310D4B97B320DC64E2EE42">
    <w:name w:val="E1307772DC310D4B97B320DC64E2EE42"/>
  </w:style>
  <w:style w:type="paragraph" w:customStyle="1" w:styleId="24A4559804A8EF43AC2D3BAD2F5B03D5">
    <w:name w:val="24A4559804A8EF43AC2D3BAD2F5B03D5"/>
  </w:style>
  <w:style w:type="paragraph" w:customStyle="1" w:styleId="6E2E533842FC1D47B66399DD5904D2CB">
    <w:name w:val="6E2E533842FC1D47B66399DD5904D2CB"/>
  </w:style>
  <w:style w:type="paragraph" w:customStyle="1" w:styleId="61118BFB54BA834EAC0131BA72F02312">
    <w:name w:val="61118BFB54BA834EAC0131BA72F02312"/>
  </w:style>
  <w:style w:type="character" w:styleId="Emphasis">
    <w:name w:val="Emphasis"/>
    <w:basedOn w:val="DefaultParagraphFont"/>
    <w:uiPriority w:val="20"/>
    <w:qFormat/>
    <w:rsid w:val="002F7C74"/>
    <w:rPr>
      <w:b w:val="0"/>
      <w:i w:val="0"/>
      <w:iCs/>
      <w:color w:val="595959" w:themeColor="text1" w:themeTint="A6"/>
    </w:rPr>
  </w:style>
  <w:style w:type="paragraph" w:customStyle="1" w:styleId="6260C8944CA5A04F81E1B0A2D7CABAC3">
    <w:name w:val="6260C8944CA5A04F81E1B0A2D7CABAC3"/>
  </w:style>
  <w:style w:type="paragraph" w:customStyle="1" w:styleId="3D01AA025D6B814F803ACC64644611FF">
    <w:name w:val="3D01AA025D6B814F803ACC64644611FF"/>
  </w:style>
  <w:style w:type="paragraph" w:customStyle="1" w:styleId="C23F592B48E51043BD258B96D0F6E2AB">
    <w:name w:val="C23F592B48E51043BD258B96D0F6E2AB"/>
  </w:style>
  <w:style w:type="paragraph" w:customStyle="1" w:styleId="6BB3BB25F944A04FAF1142642D725733">
    <w:name w:val="6BB3BB25F944A04FAF1142642D725733"/>
  </w:style>
  <w:style w:type="paragraph" w:customStyle="1" w:styleId="52A861577F485C448BFEBE08035B14D7">
    <w:name w:val="52A861577F485C448BFEBE08035B14D7"/>
  </w:style>
  <w:style w:type="paragraph" w:customStyle="1" w:styleId="FC4EF2E7F4ACA84AA7746DDC839D23B6">
    <w:name w:val="FC4EF2E7F4ACA84AA7746DDC839D23B6"/>
  </w:style>
  <w:style w:type="paragraph" w:customStyle="1" w:styleId="B2EDD46B130D12439143B294389C92A7">
    <w:name w:val="B2EDD46B130D12439143B294389C92A7"/>
  </w:style>
  <w:style w:type="paragraph" w:customStyle="1" w:styleId="227927C8040E644FA6EB9620F6C6B2C2">
    <w:name w:val="227927C8040E644FA6EB9620F6C6B2C2"/>
  </w:style>
  <w:style w:type="paragraph" w:customStyle="1" w:styleId="BD6D4A80561E3C45BFCC07F0E03D7667">
    <w:name w:val="BD6D4A80561E3C45BFCC07F0E03D7667"/>
  </w:style>
  <w:style w:type="paragraph" w:customStyle="1" w:styleId="684F4EB9E4C5CA4094E4386946D96CCD">
    <w:name w:val="684F4EB9E4C5CA4094E4386946D96CCD"/>
  </w:style>
  <w:style w:type="paragraph" w:customStyle="1" w:styleId="622CAFA725AE2A46BB4503AB96C7A885">
    <w:name w:val="622CAFA725AE2A46BB4503AB96C7A885"/>
  </w:style>
  <w:style w:type="paragraph" w:customStyle="1" w:styleId="50FA2F2E494416469BD7B0A8514AD1E7">
    <w:name w:val="50FA2F2E494416469BD7B0A8514AD1E7"/>
  </w:style>
  <w:style w:type="paragraph" w:customStyle="1" w:styleId="F2FBF637560EA14CA55F6794BC922120">
    <w:name w:val="F2FBF637560EA14CA55F6794BC922120"/>
  </w:style>
  <w:style w:type="paragraph" w:customStyle="1" w:styleId="DE9ED9943E301348926DD3DB2A202EED">
    <w:name w:val="DE9ED9943E301348926DD3DB2A202EED"/>
  </w:style>
  <w:style w:type="paragraph" w:customStyle="1" w:styleId="2EBC2A27A6820E49A4BF01D9881295CB">
    <w:name w:val="2EBC2A27A6820E49A4BF01D9881295CB"/>
  </w:style>
  <w:style w:type="paragraph" w:customStyle="1" w:styleId="436F9C77F23E3548B6442F084F6953EB">
    <w:name w:val="436F9C77F23E3548B6442F084F6953EB"/>
  </w:style>
  <w:style w:type="paragraph" w:customStyle="1" w:styleId="86DE98DEFC63B14DB931C219253B3F72">
    <w:name w:val="86DE98DEFC63B14DB931C219253B3F72"/>
  </w:style>
  <w:style w:type="paragraph" w:customStyle="1" w:styleId="A6D1D7F97077EA459DCBED557ECA9B41">
    <w:name w:val="A6D1D7F97077EA459DCBED557ECA9B41"/>
  </w:style>
  <w:style w:type="paragraph" w:customStyle="1" w:styleId="279A3C603AD4E047A37D80D90D07E76F">
    <w:name w:val="279A3C603AD4E047A37D80D90D07E76F"/>
  </w:style>
  <w:style w:type="paragraph" w:customStyle="1" w:styleId="8D68B62C6820F24FB197995CF1301C1E">
    <w:name w:val="8D68B62C6820F24FB197995CF1301C1E"/>
  </w:style>
  <w:style w:type="paragraph" w:customStyle="1" w:styleId="906E71D9FF4A484AAE8E58D05598D5D6">
    <w:name w:val="906E71D9FF4A484AAE8E58D05598D5D6"/>
    <w:rsid w:val="002F7C74"/>
  </w:style>
  <w:style w:type="paragraph" w:customStyle="1" w:styleId="7FC56951BA10B245881C531439E74AE9">
    <w:name w:val="7FC56951BA10B245881C531439E74AE9"/>
    <w:rsid w:val="002F7C74"/>
  </w:style>
  <w:style w:type="paragraph" w:customStyle="1" w:styleId="D0CE67532D76F2439AC2769DD225BF78">
    <w:name w:val="D0CE67532D76F2439AC2769DD225BF78"/>
    <w:rsid w:val="002F7C74"/>
  </w:style>
  <w:style w:type="paragraph" w:customStyle="1" w:styleId="6DEC109C1B3141499D7DB4A36A29C018">
    <w:name w:val="6DEC109C1B3141499D7DB4A36A29C018"/>
    <w:rsid w:val="002F7C74"/>
  </w:style>
  <w:style w:type="paragraph" w:customStyle="1" w:styleId="DC5FCD1F37B5B54AA1505AAF95765A6A">
    <w:name w:val="DC5FCD1F37B5B54AA1505AAF95765A6A"/>
    <w:rsid w:val="002F7C74"/>
  </w:style>
  <w:style w:type="paragraph" w:customStyle="1" w:styleId="408556E8FA26E94F9E7E785F43D78571">
    <w:name w:val="408556E8FA26E94F9E7E785F43D78571"/>
    <w:rsid w:val="002F7C74"/>
  </w:style>
  <w:style w:type="paragraph" w:customStyle="1" w:styleId="CFB402561001A84F8D1D1AB583D8B183">
    <w:name w:val="CFB402561001A84F8D1D1AB583D8B183"/>
    <w:rsid w:val="002F7C74"/>
  </w:style>
  <w:style w:type="paragraph" w:customStyle="1" w:styleId="E2F410EAD127454AA35548F59DE53990">
    <w:name w:val="E2F410EAD127454AA35548F59DE53990"/>
    <w:rsid w:val="002F7C74"/>
  </w:style>
  <w:style w:type="paragraph" w:customStyle="1" w:styleId="32A76CAD5CE00A499C7E696DF79280E6">
    <w:name w:val="32A76CAD5CE00A499C7E696DF79280E6"/>
    <w:rsid w:val="002F7C74"/>
  </w:style>
  <w:style w:type="paragraph" w:customStyle="1" w:styleId="4CCC2F59CE771348A92121ADB08942A6">
    <w:name w:val="4CCC2F59CE771348A92121ADB08942A6"/>
    <w:rsid w:val="002F7C74"/>
  </w:style>
  <w:style w:type="paragraph" w:customStyle="1" w:styleId="77DA1F08401BE448844EC063793D871F">
    <w:name w:val="77DA1F08401BE448844EC063793D871F"/>
    <w:rsid w:val="002F7C74"/>
  </w:style>
  <w:style w:type="paragraph" w:customStyle="1" w:styleId="27F0C167DB9DF6479B287DC6F873F043">
    <w:name w:val="27F0C167DB9DF6479B287DC6F873F043"/>
    <w:rsid w:val="002F7C74"/>
  </w:style>
  <w:style w:type="paragraph" w:customStyle="1" w:styleId="6B098FDACE9BEA4595177D4CBAFE0BD7">
    <w:name w:val="6B098FDACE9BEA4595177D4CBAFE0BD7"/>
    <w:rsid w:val="006D70E5"/>
  </w:style>
  <w:style w:type="paragraph" w:customStyle="1" w:styleId="DA62A2E5059B1040B9D14850A0F534F8">
    <w:name w:val="DA62A2E5059B1040B9D14850A0F534F8"/>
    <w:rsid w:val="006D70E5"/>
  </w:style>
  <w:style w:type="paragraph" w:customStyle="1" w:styleId="9F587F7DE3BDC349B07015C8D9D4E8E2">
    <w:name w:val="9F587F7DE3BDC349B07015C8D9D4E8E2"/>
    <w:rsid w:val="006D70E5"/>
  </w:style>
  <w:style w:type="paragraph" w:customStyle="1" w:styleId="E249F9DCBFA03749B17AD9AD01EBC6CA">
    <w:name w:val="E249F9DCBFA03749B17AD9AD01EBC6CA"/>
    <w:rsid w:val="006D70E5"/>
  </w:style>
  <w:style w:type="paragraph" w:customStyle="1" w:styleId="7C18075537E95647B921111970CB7BDA">
    <w:name w:val="7C18075537E95647B921111970CB7BDA"/>
    <w:rsid w:val="006D7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Timothy</Abstract>
  <CompanyAddress>Anderson, SC</CompanyAddress>
  <CompanyPhone>(864) 367-9008</CompanyPhone>
  <CompanyFax/>
  <CompanyEmail>Tkbell51@gmail.com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5FD5BF-22B6-1348-A64D-323A6587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115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Skills</vt:lpstr>
      <vt:lpstr/>
      <vt:lpstr>Education</vt:lpstr>
      <vt:lpstr>        MAY 2017 – August 2017</vt:lpstr>
      <vt:lpstr>    Web Development / The Iron Yard, Greenville, SC</vt:lpstr>
      <vt:lpstr>        May 2015</vt:lpstr>
      <vt:lpstr>    Computer Information / Greenville Tech, Greenville, SC</vt:lpstr>
      <vt:lpstr>Relevant Experience</vt:lpstr>
      <vt:lpstr>    Musician / Teacher, Director</vt:lpstr>
      <vt:lpstr>    Sales / Charter Communication (2015-2016), Spartan Office Solutions (2016)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Bell</dc:creator>
  <cp:keywords>linkedin.com/in/tkbell/</cp:keywords>
  <dc:description/>
  <cp:lastModifiedBy>Timothy Bell</cp:lastModifiedBy>
  <cp:revision>32</cp:revision>
  <dcterms:created xsi:type="dcterms:W3CDTF">2017-08-18T14:00:00Z</dcterms:created>
  <dcterms:modified xsi:type="dcterms:W3CDTF">2018-06-25T03:31:00Z</dcterms:modified>
  <cp:category>Bell</cp:category>
  <cp:contentStatus>https://tkbell51.github.io/tb-portfolio/</cp:contentStatus>
</cp:coreProperties>
</file>